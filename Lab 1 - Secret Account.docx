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53C7" w14:textId="77777777" w:rsidR="00505A2E" w:rsidRDefault="00C255A2" w:rsidP="008A3E3F">
      <w:pPr>
        <w:pStyle w:val="Subtitle"/>
      </w:pPr>
      <w:r>
        <w:t>W</w:t>
      </w:r>
      <w:r w:rsidR="005C677C">
        <w:t xml:space="preserve">eek </w:t>
      </w:r>
      <w:r>
        <w:t>1 Lab</w:t>
      </w:r>
      <w:r w:rsidR="00AE11FA">
        <w:t>: Hands-on S</w:t>
      </w:r>
      <w:r>
        <w:t>eparate Accounts</w:t>
      </w:r>
      <w:r w:rsidR="00AE11FA">
        <w:t xml:space="preserve"> and Reliable Backups</w:t>
      </w:r>
    </w:p>
    <w:p w14:paraId="6F47FD3D" w14:textId="77777777" w:rsidR="00C255A2" w:rsidRDefault="00C255A2">
      <w:r>
        <w:t>Find your instructions in the file:</w:t>
      </w:r>
    </w:p>
    <w:p w14:paraId="37CB086B" w14:textId="77777777" w:rsidR="00C255A2" w:rsidRDefault="00C255A2">
      <w:r>
        <w:t xml:space="preserve">    W01 Hands-on Separate Backup Instructions.docx</w:t>
      </w:r>
    </w:p>
    <w:p w14:paraId="030EC312" w14:textId="77777777" w:rsidR="00AE11FA" w:rsidRDefault="00AE11FA">
      <w:r>
        <w:t xml:space="preserve">Fill out this </w:t>
      </w:r>
      <w:r w:rsidR="00C255A2">
        <w:t xml:space="preserve">worksheet </w:t>
      </w:r>
      <w:r>
        <w:t xml:space="preserve">template as you </w:t>
      </w:r>
      <w:r w:rsidR="00C255A2">
        <w:t>work</w:t>
      </w:r>
      <w:r>
        <w:t>.</w:t>
      </w:r>
      <w:r w:rsidR="00C255A2">
        <w:t xml:space="preserve"> When you are finished, save it, and upload it to I-Learn Canvas to be scored.</w:t>
      </w:r>
      <w:r w:rsidR="008B6EB0">
        <w:t xml:space="preserve"> You may earn up to 40 points for this lab.</w:t>
      </w:r>
    </w:p>
    <w:p w14:paraId="685E46FA" w14:textId="77777777" w:rsidR="00C255A2" w:rsidRDefault="00C255A2"/>
    <w:p w14:paraId="03D5E2EE" w14:textId="77777777" w:rsidR="00AE11FA" w:rsidRDefault="00AE11FA" w:rsidP="00C255A2">
      <w:pPr>
        <w:pStyle w:val="Heading1"/>
      </w:pPr>
      <w:r>
        <w:t>Task 1: Set up a new secret email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E11FA" w14:paraId="72519B79" w14:textId="77777777" w:rsidTr="005241D8">
        <w:tc>
          <w:tcPr>
            <w:tcW w:w="2425" w:type="dxa"/>
          </w:tcPr>
          <w:p w14:paraId="3F6F837A" w14:textId="77777777" w:rsidR="00AE11FA" w:rsidRDefault="00AE11FA">
            <w:r>
              <w:t>What email provider did you choose</w:t>
            </w:r>
            <w:r w:rsidR="00C255A2">
              <w:t>? What steps did you take to sign up</w:t>
            </w:r>
            <w:r>
              <w:t>? (</w:t>
            </w:r>
            <w:r w:rsidR="00C255A2">
              <w:t>4</w:t>
            </w:r>
            <w:r>
              <w:t>pt</w:t>
            </w:r>
            <w:r w:rsidR="00C255A2">
              <w:t>s</w:t>
            </w:r>
            <w:r>
              <w:t>)</w:t>
            </w:r>
          </w:p>
        </w:tc>
        <w:tc>
          <w:tcPr>
            <w:tcW w:w="6925" w:type="dxa"/>
          </w:tcPr>
          <w:p w14:paraId="3413AFF2" w14:textId="4DF72BB4" w:rsidR="00AE11FA" w:rsidRPr="009D3B74" w:rsidRDefault="009D3B74">
            <w:pPr>
              <w:rPr>
                <w:color w:val="FF0000"/>
              </w:rPr>
            </w:pPr>
            <w:r>
              <w:rPr>
                <w:color w:val="FF0000"/>
              </w:rPr>
              <w:t xml:space="preserve">I chose Hotmail. I had to come up with a username, password (that had character requirements), provide my full name and birthdate, and prove that I wasn’t a robot by solving a </w:t>
            </w:r>
            <w:proofErr w:type="spellStart"/>
            <w:r>
              <w:rPr>
                <w:color w:val="FF0000"/>
              </w:rPr>
              <w:t>capatcha</w:t>
            </w:r>
            <w:proofErr w:type="spellEnd"/>
            <w:r>
              <w:rPr>
                <w:color w:val="FF0000"/>
              </w:rPr>
              <w:t xml:space="preserve"> puzzle. </w:t>
            </w:r>
          </w:p>
        </w:tc>
      </w:tr>
      <w:tr w:rsidR="00AE11FA" w14:paraId="764C3D86" w14:textId="77777777" w:rsidTr="005241D8">
        <w:tc>
          <w:tcPr>
            <w:tcW w:w="2425" w:type="dxa"/>
          </w:tcPr>
          <w:p w14:paraId="3FC65284" w14:textId="77777777" w:rsidR="00AE11FA" w:rsidRDefault="00C255A2">
            <w:r>
              <w:t xml:space="preserve">Include a captured screen image below, as evidence of completion. (1pt) </w:t>
            </w:r>
          </w:p>
        </w:tc>
        <w:tc>
          <w:tcPr>
            <w:tcW w:w="6925" w:type="dxa"/>
          </w:tcPr>
          <w:p w14:paraId="3658589D" w14:textId="2AA8FC59" w:rsidR="00AE11FA" w:rsidRDefault="009D3B74">
            <w:r>
              <w:rPr>
                <w:noProof/>
              </w:rPr>
              <w:drawing>
                <wp:inline distT="0" distB="0" distL="0" distR="0" wp14:anchorId="2FE598F5" wp14:editId="2056C2AC">
                  <wp:extent cx="2636520" cy="1483043"/>
                  <wp:effectExtent l="0" t="0" r="0" b="3175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800" cy="148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12A40" w14:textId="77777777" w:rsidR="00AE11FA" w:rsidRDefault="00F92C02">
      <w:r>
        <w:t>(Details</w:t>
      </w:r>
      <w:r w:rsidR="00C255A2">
        <w:t>, screenshot</w:t>
      </w:r>
      <w:r>
        <w:t>)</w:t>
      </w:r>
    </w:p>
    <w:p w14:paraId="0A1EBABC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050DA7BC" w14:textId="77777777" w:rsidTr="005241D8">
        <w:tc>
          <w:tcPr>
            <w:tcW w:w="2425" w:type="dxa"/>
          </w:tcPr>
          <w:p w14:paraId="57EE7DD6" w14:textId="77777777" w:rsidR="005241D8" w:rsidRDefault="005241D8">
            <w:r>
              <w:t xml:space="preserve">If someday you need to stop using this account, </w:t>
            </w:r>
            <w:r w:rsidR="00F92C02">
              <w:t>how would you</w:t>
            </w:r>
            <w:r>
              <w:t xml:space="preserve"> close it? (</w:t>
            </w:r>
            <w:r w:rsidR="00F6096D">
              <w:t>2</w:t>
            </w:r>
            <w:r>
              <w:t>pt)</w:t>
            </w:r>
          </w:p>
        </w:tc>
        <w:tc>
          <w:tcPr>
            <w:tcW w:w="6925" w:type="dxa"/>
          </w:tcPr>
          <w:p w14:paraId="7F9E88BE" w14:textId="77777777" w:rsidR="005241D8" w:rsidRDefault="00B40494">
            <w:hyperlink r:id="rId8" w:history="1">
              <w:r w:rsidRPr="00F13CD7">
                <w:rPr>
                  <w:rStyle w:val="Hyperlink"/>
                </w:rPr>
                <w:t>https://account.live.com/closeaccount.aspx</w:t>
              </w:r>
            </w:hyperlink>
            <w:r>
              <w:t xml:space="preserve"> </w:t>
            </w:r>
          </w:p>
          <w:p w14:paraId="735E55C7" w14:textId="4331C213" w:rsidR="00B40494" w:rsidRDefault="00B40494">
            <w:r w:rsidRPr="004476AD">
              <w:rPr>
                <w:color w:val="FF0000"/>
              </w:rPr>
              <w:t xml:space="preserve">I would go to this link signed in and then verify I want to close it. It will be put on a ~30 – 60 day probation period then be wiped from Microsoft. </w:t>
            </w:r>
          </w:p>
        </w:tc>
      </w:tr>
    </w:tbl>
    <w:p w14:paraId="77E89542" w14:textId="77777777" w:rsidR="005241D8" w:rsidRDefault="005241D8"/>
    <w:p w14:paraId="30B30D7F" w14:textId="77777777" w:rsidR="00AE11FA" w:rsidRDefault="00AE11FA" w:rsidP="00C255A2">
      <w:pPr>
        <w:pStyle w:val="Heading1"/>
      </w:pPr>
      <w:r>
        <w:t>Task 2: Set up two-factor authentication and other security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5D45DFC9" w14:textId="77777777" w:rsidTr="00F92C02">
        <w:tc>
          <w:tcPr>
            <w:tcW w:w="2605" w:type="dxa"/>
          </w:tcPr>
          <w:p w14:paraId="6019992D" w14:textId="77777777" w:rsidR="005241D8" w:rsidRDefault="0072227C">
            <w:r>
              <w:t xml:space="preserve">What </w:t>
            </w:r>
            <w:r w:rsidR="00F92C02">
              <w:t>kind of 2FA did you set up?</w:t>
            </w:r>
            <w:r w:rsidR="00C255A2">
              <w:t xml:space="preserve"> (Examples: code sent to your phone? Device authentication? Something else? explain.)</w:t>
            </w:r>
            <w:r w:rsidR="00F92C02">
              <w:t xml:space="preserve"> (1pt)</w:t>
            </w:r>
          </w:p>
        </w:tc>
        <w:tc>
          <w:tcPr>
            <w:tcW w:w="6745" w:type="dxa"/>
          </w:tcPr>
          <w:p w14:paraId="51163D98" w14:textId="72F51CEE" w:rsidR="005241D8" w:rsidRDefault="00B40494">
            <w:r w:rsidRPr="004476AD">
              <w:rPr>
                <w:color w:val="FF0000"/>
              </w:rPr>
              <w:t xml:space="preserve">Email code sent to a separate email address. </w:t>
            </w:r>
          </w:p>
        </w:tc>
      </w:tr>
      <w:tr w:rsidR="00F92C02" w14:paraId="2935C0B2" w14:textId="77777777" w:rsidTr="00F92C02">
        <w:tc>
          <w:tcPr>
            <w:tcW w:w="2605" w:type="dxa"/>
          </w:tcPr>
          <w:p w14:paraId="5CA70D9D" w14:textId="77777777" w:rsidR="00F92C02" w:rsidRDefault="00F92C02">
            <w:r>
              <w:t>What steps did you take to set it up? (4pts)</w:t>
            </w:r>
          </w:p>
        </w:tc>
        <w:tc>
          <w:tcPr>
            <w:tcW w:w="6745" w:type="dxa"/>
          </w:tcPr>
          <w:p w14:paraId="0FC239F2" w14:textId="4888AFBE" w:rsidR="00F92C02" w:rsidRDefault="00B40494">
            <w:r w:rsidRPr="004476AD">
              <w:rPr>
                <w:color w:val="FF0000"/>
              </w:rPr>
              <w:t xml:space="preserve">Homepage &gt; Security Settings &gt; 2 Factor &gt; Verify a code with my other email linking the two. </w:t>
            </w:r>
          </w:p>
        </w:tc>
      </w:tr>
    </w:tbl>
    <w:p w14:paraId="0E2E46F5" w14:textId="77777777" w:rsidR="00AE11FA" w:rsidRDefault="00F92C02">
      <w:r>
        <w:t>(Details)</w:t>
      </w:r>
    </w:p>
    <w:p w14:paraId="2064D3C3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096D" w14:paraId="22DED13B" w14:textId="77777777" w:rsidTr="00F6096D">
        <w:tc>
          <w:tcPr>
            <w:tcW w:w="2605" w:type="dxa"/>
          </w:tcPr>
          <w:p w14:paraId="571CA080" w14:textId="77777777" w:rsidR="00F6096D" w:rsidRDefault="00F6096D">
            <w:r>
              <w:lastRenderedPageBreak/>
              <w:t>What other security settings are available for your new email account, and how did you configure them? (4pts)</w:t>
            </w:r>
          </w:p>
        </w:tc>
        <w:tc>
          <w:tcPr>
            <w:tcW w:w="6745" w:type="dxa"/>
          </w:tcPr>
          <w:p w14:paraId="00464557" w14:textId="58178B32" w:rsidR="00F6096D" w:rsidRPr="004476AD" w:rsidRDefault="00D80A92">
            <w:pPr>
              <w:rPr>
                <w:color w:val="FF0000"/>
              </w:rPr>
            </w:pPr>
            <w:r w:rsidRPr="004476AD">
              <w:rPr>
                <w:color w:val="FF0000"/>
              </w:rPr>
              <w:t>The other big option besides making a stronger password was to make a “</w:t>
            </w:r>
            <w:proofErr w:type="spellStart"/>
            <w:r w:rsidRPr="004476AD">
              <w:rPr>
                <w:color w:val="FF0000"/>
              </w:rPr>
              <w:t>passwordless</w:t>
            </w:r>
            <w:proofErr w:type="spellEnd"/>
            <w:r w:rsidRPr="004476AD">
              <w:rPr>
                <w:color w:val="FF0000"/>
              </w:rPr>
              <w:t xml:space="preserve"> account” which would get rid of my Microsoft password entirely and link any verification from the account with an App on my phone. </w:t>
            </w:r>
          </w:p>
        </w:tc>
      </w:tr>
    </w:tbl>
    <w:p w14:paraId="590D87DF" w14:textId="77777777" w:rsidR="00F92C02" w:rsidRDefault="00F6096D">
      <w:r>
        <w:t>(Details)</w:t>
      </w:r>
    </w:p>
    <w:p w14:paraId="77224A27" w14:textId="77777777" w:rsidR="00F6096D" w:rsidRDefault="00F6096D"/>
    <w:p w14:paraId="7983B9B1" w14:textId="77777777" w:rsidR="00AE11FA" w:rsidRDefault="00AE11FA" w:rsidP="00F6096D">
      <w:pPr>
        <w:pStyle w:val="Heading1"/>
      </w:pPr>
      <w:r>
        <w:t>Task 3: Set up email alerts to your new secret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E87F948" w14:textId="77777777" w:rsidTr="00F92C02">
        <w:tc>
          <w:tcPr>
            <w:tcW w:w="2425" w:type="dxa"/>
          </w:tcPr>
          <w:p w14:paraId="4D77C17F" w14:textId="77777777" w:rsidR="00F92C02" w:rsidRDefault="00F92C02">
            <w:r>
              <w:t>What steps did you take? (4pts)</w:t>
            </w:r>
          </w:p>
        </w:tc>
        <w:tc>
          <w:tcPr>
            <w:tcW w:w="6925" w:type="dxa"/>
          </w:tcPr>
          <w:p w14:paraId="06470B45" w14:textId="72D4F64C" w:rsidR="00F92C02" w:rsidRPr="0037246F" w:rsidRDefault="0037246F">
            <w:pPr>
              <w:rPr>
                <w:color w:val="FF0000"/>
              </w:rPr>
            </w:pPr>
            <w:r>
              <w:rPr>
                <w:color w:val="FF0000"/>
              </w:rPr>
              <w:t xml:space="preserve">Went to bank website, signed in, went to email and alert preferences, added a secondary email that would get the same alerts that my primary did. </w:t>
            </w:r>
          </w:p>
        </w:tc>
      </w:tr>
    </w:tbl>
    <w:p w14:paraId="7173273B" w14:textId="77777777" w:rsidR="00AE11FA" w:rsidRDefault="00F92C02">
      <w:r>
        <w:t>(Details)</w:t>
      </w:r>
    </w:p>
    <w:p w14:paraId="69B4E7CF" w14:textId="77777777" w:rsidR="00F92C02" w:rsidRDefault="00F92C02"/>
    <w:p w14:paraId="5C2DE742" w14:textId="77777777" w:rsidR="00AE11FA" w:rsidRDefault="00AE11FA" w:rsidP="00F6096D">
      <w:pPr>
        <w:pStyle w:val="Heading1"/>
      </w:pPr>
      <w:r>
        <w:t>Task 4: Back up an important document twice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D6A2CDF" w14:textId="77777777" w:rsidTr="00F92C02">
        <w:tc>
          <w:tcPr>
            <w:tcW w:w="2425" w:type="dxa"/>
          </w:tcPr>
          <w:p w14:paraId="680DC0DE" w14:textId="77777777" w:rsidR="00F92C02" w:rsidRDefault="00F92C02">
            <w:r>
              <w:t>What file did you back up, and on what kind of device did you back it up? (2pt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72ACE215" w14:textId="068D4918" w:rsidR="00F92C02" w:rsidRPr="0037246F" w:rsidRDefault="0037246F">
            <w:pPr>
              <w:rPr>
                <w:color w:val="FF0000"/>
              </w:rPr>
            </w:pPr>
            <w:r>
              <w:rPr>
                <w:color w:val="FF0000"/>
              </w:rPr>
              <w:t>I backed up a folder full of photos onto a hard drive. (Seagate 2 TB)</w:t>
            </w:r>
          </w:p>
        </w:tc>
      </w:tr>
      <w:tr w:rsidR="00F92C02" w14:paraId="2DD2531D" w14:textId="77777777" w:rsidTr="00F92C02">
        <w:tc>
          <w:tcPr>
            <w:tcW w:w="2425" w:type="dxa"/>
          </w:tcPr>
          <w:p w14:paraId="1D4860EC" w14:textId="77777777" w:rsidR="00F92C02" w:rsidRDefault="00F92C02">
            <w:r>
              <w:t>How did you verify that you can successfully restore that backed up file? (1pt)</w:t>
            </w:r>
          </w:p>
        </w:tc>
        <w:tc>
          <w:tcPr>
            <w:tcW w:w="6925" w:type="dxa"/>
          </w:tcPr>
          <w:p w14:paraId="7CBB0596" w14:textId="43301C8B" w:rsidR="00F92C02" w:rsidRPr="0037246F" w:rsidRDefault="0037246F">
            <w:pPr>
              <w:rPr>
                <w:color w:val="FF0000"/>
              </w:rPr>
            </w:pPr>
            <w:r>
              <w:rPr>
                <w:color w:val="FF0000"/>
              </w:rPr>
              <w:t xml:space="preserve">After ejecting the drive and then physically re-plugging it in to a different device, the file remains there fine. </w:t>
            </w:r>
          </w:p>
        </w:tc>
      </w:tr>
    </w:tbl>
    <w:p w14:paraId="78CB50AE" w14:textId="77777777" w:rsidR="00AE11FA" w:rsidRDefault="00ED302A">
      <w:r>
        <w:t>(Details)</w:t>
      </w:r>
    </w:p>
    <w:p w14:paraId="2AE3188D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46F9230D" w14:textId="77777777" w:rsidTr="00AD6FBB">
        <w:tc>
          <w:tcPr>
            <w:tcW w:w="2425" w:type="dxa"/>
          </w:tcPr>
          <w:p w14:paraId="65319E14" w14:textId="77777777" w:rsidR="00F92C02" w:rsidRDefault="00F92C02">
            <w:r>
              <w:t>What online (cloud) storage service did you choose for your second backup</w:t>
            </w:r>
            <w:r w:rsidR="00F6096D">
              <w:t>, and what steps did you take to sign up for the storage service</w:t>
            </w:r>
            <w:r>
              <w:t>? (</w:t>
            </w:r>
            <w:r w:rsidR="00F6096D">
              <w:t>2</w:t>
            </w:r>
            <w:r>
              <w:t>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3B8A62B2" w14:textId="1DC718C6" w:rsidR="00F92C02" w:rsidRPr="0037246F" w:rsidRDefault="0037246F">
            <w:pPr>
              <w:rPr>
                <w:color w:val="FF0000"/>
              </w:rPr>
            </w:pPr>
            <w:r>
              <w:rPr>
                <w:color w:val="FF0000"/>
              </w:rPr>
              <w:t xml:space="preserve">I chose to use Google Drive for the second back-up on the folder. This required linking Google drive to my account. Super easy. Just input the username and approve Google’s terms for </w:t>
            </w:r>
            <w:r w:rsidR="00375EB0">
              <w:rPr>
                <w:color w:val="FF0000"/>
              </w:rPr>
              <w:t xml:space="preserve">connecting your account to a Google account platform. </w:t>
            </w:r>
          </w:p>
        </w:tc>
      </w:tr>
    </w:tbl>
    <w:p w14:paraId="5EC28223" w14:textId="77777777" w:rsidR="00F92C02" w:rsidRDefault="00F92C02">
      <w:r>
        <w:t>(Details)</w:t>
      </w:r>
    </w:p>
    <w:p w14:paraId="67075F71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7C20AB3F" w14:textId="77777777" w:rsidTr="00AD6FBB">
        <w:tc>
          <w:tcPr>
            <w:tcW w:w="2425" w:type="dxa"/>
          </w:tcPr>
          <w:p w14:paraId="20E54D04" w14:textId="77777777" w:rsidR="00F92C02" w:rsidRDefault="00ED302A">
            <w:r>
              <w:t>What steps did you take to back up your file online? (2pts)</w:t>
            </w:r>
          </w:p>
        </w:tc>
        <w:tc>
          <w:tcPr>
            <w:tcW w:w="6925" w:type="dxa"/>
          </w:tcPr>
          <w:p w14:paraId="17C85990" w14:textId="5063C6DF" w:rsidR="00F92C02" w:rsidRPr="00375EB0" w:rsidRDefault="00375EB0">
            <w:pPr>
              <w:rPr>
                <w:color w:val="FF0000"/>
              </w:rPr>
            </w:pPr>
            <w:r>
              <w:rPr>
                <w:color w:val="FF0000"/>
              </w:rPr>
              <w:t xml:space="preserve">After getting connected to Google, I uploaded the folder to Google drive. </w:t>
            </w:r>
          </w:p>
        </w:tc>
      </w:tr>
    </w:tbl>
    <w:p w14:paraId="0C568A19" w14:textId="77777777" w:rsidR="00F92C02" w:rsidRDefault="00ED302A">
      <w:r>
        <w:t>(Details)</w:t>
      </w:r>
    </w:p>
    <w:p w14:paraId="6EFC9E72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2E67F4FA" w14:textId="77777777" w:rsidTr="00AD6FBB">
        <w:tc>
          <w:tcPr>
            <w:tcW w:w="2425" w:type="dxa"/>
          </w:tcPr>
          <w:p w14:paraId="6C57728C" w14:textId="77777777" w:rsidR="00ED302A" w:rsidRDefault="00ED302A">
            <w:r>
              <w:t>How did you verify that you can successfully restore your file from the online backup? (2pts)</w:t>
            </w:r>
          </w:p>
        </w:tc>
        <w:tc>
          <w:tcPr>
            <w:tcW w:w="6925" w:type="dxa"/>
          </w:tcPr>
          <w:p w14:paraId="71D25DDE" w14:textId="6848C8A4" w:rsidR="00ED302A" w:rsidRPr="00375EB0" w:rsidRDefault="00375EB0">
            <w:pPr>
              <w:rPr>
                <w:color w:val="FF0000"/>
              </w:rPr>
            </w:pPr>
            <w:r>
              <w:rPr>
                <w:color w:val="FF0000"/>
              </w:rPr>
              <w:t xml:space="preserve">I opened Google Drive on a different device at a different time (my phone) and verified the file was there fine. I downloaded the one of the photos back onto my device and it was fine. </w:t>
            </w:r>
          </w:p>
        </w:tc>
      </w:tr>
    </w:tbl>
    <w:p w14:paraId="652DE0E0" w14:textId="77777777" w:rsidR="00ED302A" w:rsidRDefault="00ED302A">
      <w:r>
        <w:t>(Details)</w:t>
      </w:r>
    </w:p>
    <w:p w14:paraId="2C18EB36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240AF242" w14:textId="77777777" w:rsidTr="00AD6FBB">
        <w:tc>
          <w:tcPr>
            <w:tcW w:w="2425" w:type="dxa"/>
          </w:tcPr>
          <w:p w14:paraId="5304376E" w14:textId="77777777" w:rsidR="00ED302A" w:rsidRDefault="00ED302A">
            <w:r>
              <w:t>What did you learn about your online storage provider’s ability to automatically synchroniz</w:t>
            </w:r>
            <w:r w:rsidR="00F6096D">
              <w:t>e</w:t>
            </w:r>
            <w:r>
              <w:t xml:space="preserve"> changes to your backed</w:t>
            </w:r>
            <w:r w:rsidR="00F6096D">
              <w:t>-</w:t>
            </w:r>
            <w:r>
              <w:t>up files? (2pts)</w:t>
            </w:r>
          </w:p>
        </w:tc>
        <w:tc>
          <w:tcPr>
            <w:tcW w:w="6925" w:type="dxa"/>
          </w:tcPr>
          <w:p w14:paraId="63CF555E" w14:textId="0FD2DBCC" w:rsidR="00ED302A" w:rsidRPr="00375EB0" w:rsidRDefault="00375EB0">
            <w:pPr>
              <w:rPr>
                <w:color w:val="FF0000"/>
              </w:rPr>
            </w:pPr>
            <w:r>
              <w:rPr>
                <w:color w:val="FF0000"/>
              </w:rPr>
              <w:t xml:space="preserve">While there’s a way to tweak some of the settings regarding auto syncing any changes made to files, it is by default on and working. </w:t>
            </w:r>
          </w:p>
        </w:tc>
      </w:tr>
    </w:tbl>
    <w:p w14:paraId="52FC9229" w14:textId="77777777" w:rsidR="00ED302A" w:rsidRDefault="00ED302A">
      <w:r>
        <w:t>(Details)</w:t>
      </w:r>
    </w:p>
    <w:p w14:paraId="3E8013F9" w14:textId="77777777" w:rsidR="00ED302A" w:rsidRDefault="00ED302A"/>
    <w:p w14:paraId="528B1292" w14:textId="77777777" w:rsidR="00AE11FA" w:rsidRDefault="00AE11FA" w:rsidP="00F6096D">
      <w:pPr>
        <w:pStyle w:val="Heading1"/>
      </w:pPr>
      <w:r>
        <w:t>Task 5: Keep your secrets!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221D4589" w14:textId="77777777" w:rsidTr="00AD6FBB">
        <w:tc>
          <w:tcPr>
            <w:tcW w:w="2515" w:type="dxa"/>
          </w:tcPr>
          <w:p w14:paraId="3C544015" w14:textId="77777777" w:rsidR="00AD6FBB" w:rsidRDefault="00AD6FBB">
            <w:r>
              <w:t>Did you redact your secret email address everywhere it appeared in this document? (1pt)</w:t>
            </w:r>
          </w:p>
        </w:tc>
        <w:tc>
          <w:tcPr>
            <w:tcW w:w="6835" w:type="dxa"/>
          </w:tcPr>
          <w:p w14:paraId="072B45B1" w14:textId="11C8CBD0" w:rsidR="00AD6FBB" w:rsidRPr="00375EB0" w:rsidRDefault="00375EB0">
            <w:pPr>
              <w:rPr>
                <w:color w:val="FF0000"/>
              </w:rPr>
            </w:pPr>
            <w:r>
              <w:rPr>
                <w:color w:val="FF0000"/>
              </w:rPr>
              <w:t xml:space="preserve">YES! (: </w:t>
            </w:r>
          </w:p>
        </w:tc>
      </w:tr>
      <w:tr w:rsidR="00AD6FBB" w14:paraId="72523B4A" w14:textId="77777777" w:rsidTr="00AD6FBB">
        <w:tc>
          <w:tcPr>
            <w:tcW w:w="2515" w:type="dxa"/>
          </w:tcPr>
          <w:p w14:paraId="58014F04" w14:textId="77777777" w:rsidR="00AD6FBB" w:rsidRDefault="00AD6FBB">
            <w:r>
              <w:t xml:space="preserve">What contingency plans have you made in case there’s a problem </w:t>
            </w:r>
            <w:r w:rsidR="00F6096D">
              <w:t xml:space="preserve">that affects </w:t>
            </w:r>
            <w:r>
              <w:t>your new secret email address? (3pt)</w:t>
            </w:r>
          </w:p>
        </w:tc>
        <w:tc>
          <w:tcPr>
            <w:tcW w:w="6835" w:type="dxa"/>
          </w:tcPr>
          <w:p w14:paraId="454139C6" w14:textId="49417D82" w:rsidR="00AD6FBB" w:rsidRPr="00375EB0" w:rsidRDefault="00375EB0">
            <w:pPr>
              <w:rPr>
                <w:color w:val="FF0000"/>
              </w:rPr>
            </w:pPr>
            <w:r>
              <w:rPr>
                <w:color w:val="FF0000"/>
              </w:rPr>
              <w:t xml:space="preserve">With two-factor authentication on and it being connected to another account for verification I should be alerted if any turbulence occurs with the account. </w:t>
            </w:r>
          </w:p>
        </w:tc>
      </w:tr>
    </w:tbl>
    <w:p w14:paraId="57B98855" w14:textId="77777777" w:rsidR="00C407FF" w:rsidRDefault="00AD6FBB">
      <w:r>
        <w:t>(Details)</w:t>
      </w:r>
    </w:p>
    <w:p w14:paraId="03B007DD" w14:textId="77777777" w:rsidR="00AD6FBB" w:rsidRDefault="00AD6FBB"/>
    <w:p w14:paraId="132A5ABE" w14:textId="77777777" w:rsidR="00AD6FBB" w:rsidRDefault="00AD6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0E25EDF0" w14:textId="77777777" w:rsidTr="00AD6FBB">
        <w:tc>
          <w:tcPr>
            <w:tcW w:w="2515" w:type="dxa"/>
          </w:tcPr>
          <w:p w14:paraId="5AE7DA01" w14:textId="77777777" w:rsidR="00AD6FBB" w:rsidRDefault="00AD6FBB">
            <w:r>
              <w:t>While you worked on this lab, what new idea or skill do you think personally benefitted you the most? (5pts)</w:t>
            </w:r>
          </w:p>
        </w:tc>
        <w:tc>
          <w:tcPr>
            <w:tcW w:w="6835" w:type="dxa"/>
          </w:tcPr>
          <w:p w14:paraId="0BA32DEF" w14:textId="3E27EB31" w:rsidR="00AD6FBB" w:rsidRPr="00375EB0" w:rsidRDefault="00375EB0">
            <w:pPr>
              <w:rPr>
                <w:color w:val="FF0000"/>
              </w:rPr>
            </w:pPr>
            <w:r>
              <w:rPr>
                <w:color w:val="FF0000"/>
              </w:rPr>
              <w:t xml:space="preserve">Personally, I found it beneficial to go look through the other settings offered by providers instead of trusting and relying on the default ones given. </w:t>
            </w:r>
          </w:p>
        </w:tc>
      </w:tr>
    </w:tbl>
    <w:p w14:paraId="6025C7EF" w14:textId="77777777" w:rsidR="00AD6FBB" w:rsidRDefault="00AD6FBB"/>
    <w:sectPr w:rsidR="00A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74"/>
    <w:rsid w:val="00132890"/>
    <w:rsid w:val="00167F5C"/>
    <w:rsid w:val="0037246F"/>
    <w:rsid w:val="00375EB0"/>
    <w:rsid w:val="004476AD"/>
    <w:rsid w:val="00505A2E"/>
    <w:rsid w:val="005241D8"/>
    <w:rsid w:val="005C677C"/>
    <w:rsid w:val="0072227C"/>
    <w:rsid w:val="008A3E3F"/>
    <w:rsid w:val="008B6EB0"/>
    <w:rsid w:val="009D3B74"/>
    <w:rsid w:val="00AD6FBB"/>
    <w:rsid w:val="00AE11FA"/>
    <w:rsid w:val="00B37CAD"/>
    <w:rsid w:val="00B40494"/>
    <w:rsid w:val="00C255A2"/>
    <w:rsid w:val="00C407FF"/>
    <w:rsid w:val="00D80A92"/>
    <w:rsid w:val="00ED302A"/>
    <w:rsid w:val="00F6096D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431F"/>
  <w15:chartTrackingRefBased/>
  <w15:docId w15:val="{F67146D4-5EB3-4CEC-9D0E-7318B31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5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0494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live.com/closeaccount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Downloads\W01%20Hands-on%20Separate%20Backup%20Worksheet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FB7F2F-1590-4D8F-BD9C-408A02D9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W01 Hands-on Separate Backup Worksheet</Template>
  <TotalTime>25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</dc:creator>
  <cp:keywords/>
  <dc:description/>
  <cp:lastModifiedBy>McBride, Carson</cp:lastModifiedBy>
  <cp:revision>2</cp:revision>
  <dcterms:created xsi:type="dcterms:W3CDTF">2022-04-27T20:59:00Z</dcterms:created>
  <dcterms:modified xsi:type="dcterms:W3CDTF">2022-04-27T21:33:00Z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